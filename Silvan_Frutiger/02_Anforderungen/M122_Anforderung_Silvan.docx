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2FA0BB87" w:rsidR="00AB0981" w:rsidRPr="00A97A53" w:rsidRDefault="0082242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PE21aa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71EE186" w:rsidR="00AB0981" w:rsidRPr="00A97A53" w:rsidRDefault="0082242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Cyrill Kälin, Silvan Frutiger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6421EAD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4C29FF">
              <w:rPr>
                <w:color w:val="0070C0"/>
                <w:sz w:val="36"/>
              </w:rPr>
              <w:t>IoT-</w:t>
            </w:r>
            <w:proofErr w:type="spellStart"/>
            <w:r w:rsidR="004908FF">
              <w:rPr>
                <w:color w:val="0070C0"/>
                <w:sz w:val="36"/>
              </w:rPr>
              <w:t>to</w:t>
            </w:r>
            <w:proofErr w:type="spellEnd"/>
            <w:r w:rsidR="004908FF">
              <w:rPr>
                <w:color w:val="0070C0"/>
                <w:sz w:val="36"/>
              </w:rPr>
              <w:t>-Mail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5BEA9F46" w14:textId="77777777" w:rsidR="00E938E1" w:rsidRDefault="00484B3E" w:rsidP="00E938E1">
            <w:pPr>
              <w:pStyle w:val="berschrift2"/>
              <w:numPr>
                <w:ilvl w:val="0"/>
                <w:numId w:val="0"/>
              </w:numPr>
              <w:spacing w:after="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</w:p>
          <w:p w14:paraId="683631FC" w14:textId="00EDB9AF" w:rsidR="0016494F" w:rsidRPr="00A072F1" w:rsidRDefault="00AB746F" w:rsidP="00E938E1">
            <w:pPr>
              <w:pStyle w:val="berschrift2"/>
              <w:numPr>
                <w:ilvl w:val="0"/>
                <w:numId w:val="0"/>
              </w:numPr>
              <w:spacing w:before="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Dieses </w:t>
            </w:r>
            <w:proofErr w:type="spellStart"/>
            <w:r>
              <w:rPr>
                <w:rFonts w:cs="Arial"/>
                <w:color w:val="0070C0"/>
                <w:sz w:val="20"/>
              </w:rPr>
              <w:t>Script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schickt automatisch jeden Tag um 20:00 ein E-Mail, welches</w:t>
            </w:r>
            <w:r w:rsidR="00B02A53">
              <w:rPr>
                <w:rFonts w:cs="Arial"/>
                <w:color w:val="0070C0"/>
                <w:sz w:val="20"/>
              </w:rPr>
              <w:t xml:space="preserve"> die Information über</w:t>
            </w:r>
            <w:r>
              <w:rPr>
                <w:rFonts w:cs="Arial"/>
                <w:color w:val="0070C0"/>
                <w:sz w:val="20"/>
              </w:rPr>
              <w:t xml:space="preserve"> die Max. und Min. Luftfeuchtigkeit </w:t>
            </w:r>
            <w:r w:rsidR="00B02A53">
              <w:rPr>
                <w:rFonts w:cs="Arial"/>
                <w:color w:val="0070C0"/>
                <w:sz w:val="20"/>
              </w:rPr>
              <w:t>des aktuellen Tages enthält.</w:t>
            </w:r>
          </w:p>
          <w:p w14:paraId="022880F2" w14:textId="46BE81DC" w:rsidR="0016494F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1588A6E5" w14:textId="655EC901" w:rsidR="00822428" w:rsidRPr="00822428" w:rsidRDefault="00822428" w:rsidP="00822428">
            <w:r>
              <w:t xml:space="preserve">          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3AF92ABE" w:rsidR="0016494F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>
              <w:rPr>
                <w:rFonts w:ascii="Arial" w:hAnsi="Arial" w:cs="Arial"/>
                <w:color w:val="0070C0"/>
                <w:sz w:val="20"/>
              </w:rPr>
              <w:t>m122-</w:t>
            </w:r>
            <w:proofErr w:type="gramStart"/>
            <w:r w:rsidR="00F10756">
              <w:rPr>
                <w:rFonts w:ascii="Arial" w:hAnsi="Arial" w:cs="Arial"/>
                <w:color w:val="0070C0"/>
                <w:sz w:val="20"/>
              </w:rPr>
              <w:t>server.local</w:t>
            </w:r>
            <w:proofErr w:type="gramEnd"/>
          </w:p>
          <w:p w14:paraId="34AE5AF9" w14:textId="1F03D6C3" w:rsidR="00F10756" w:rsidRPr="00A228D9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  <w:lang w:val="en-US"/>
              </w:rPr>
            </w:pPr>
            <w:r w:rsidRPr="00A228D9">
              <w:rPr>
                <w:rFonts w:ascii="Arial" w:hAnsi="Arial" w:cs="Arial"/>
                <w:color w:val="0070C0"/>
                <w:sz w:val="20"/>
                <w:lang w:val="en-US"/>
              </w:rPr>
              <w:t>Get-</w:t>
            </w:r>
            <w:proofErr w:type="spellStart"/>
            <w:r w:rsidRPr="00A228D9">
              <w:rPr>
                <w:rFonts w:ascii="Arial" w:hAnsi="Arial" w:cs="Arial"/>
                <w:color w:val="0070C0"/>
                <w:sz w:val="20"/>
                <w:lang w:val="en-US"/>
              </w:rPr>
              <w:t>Prozedur</w:t>
            </w:r>
            <w:proofErr w:type="spellEnd"/>
            <w:r w:rsidRPr="00A228D9">
              <w:rPr>
                <w:rFonts w:ascii="Arial" w:hAnsi="Arial" w:cs="Arial"/>
                <w:color w:val="0070C0"/>
                <w:sz w:val="20"/>
                <w:lang w:val="en-US"/>
              </w:rPr>
              <w:t xml:space="preserve"> (.raw): </w:t>
            </w:r>
            <w:proofErr w:type="spellStart"/>
            <w:r w:rsidR="0031119D" w:rsidRPr="00A228D9">
              <w:rPr>
                <w:rFonts w:ascii="Arial" w:hAnsi="Arial" w:cs="Arial"/>
                <w:color w:val="0070C0"/>
                <w:sz w:val="20"/>
                <w:lang w:val="en-US"/>
              </w:rPr>
              <w:t>mit</w:t>
            </w:r>
            <w:proofErr w:type="spellEnd"/>
            <w:r w:rsidR="0031119D" w:rsidRPr="00A228D9">
              <w:rPr>
                <w:rFonts w:ascii="Arial" w:hAnsi="Arial" w:cs="Arial"/>
                <w:color w:val="0070C0"/>
                <w:sz w:val="20"/>
                <w:lang w:val="en-US"/>
              </w:rPr>
              <w:t xml:space="preserve"> </w:t>
            </w:r>
            <w:proofErr w:type="spellStart"/>
            <w:r w:rsidR="0031119D" w:rsidRPr="00A228D9">
              <w:rPr>
                <w:rFonts w:ascii="Arial" w:hAnsi="Arial" w:cs="Arial"/>
                <w:color w:val="0070C0"/>
                <w:sz w:val="20"/>
                <w:lang w:val="en-US"/>
              </w:rPr>
              <w:t>Comand</w:t>
            </w:r>
            <w:proofErr w:type="spellEnd"/>
            <w:r w:rsidR="0031119D" w:rsidRPr="00A228D9">
              <w:rPr>
                <w:rFonts w:ascii="Arial" w:hAnsi="Arial" w:cs="Arial"/>
                <w:color w:val="0070C0"/>
                <w:sz w:val="20"/>
                <w:lang w:val="en-US"/>
              </w:rPr>
              <w:t xml:space="preserve"> «</w:t>
            </w:r>
            <w:proofErr w:type="spellStart"/>
            <w:r w:rsidR="0031119D" w:rsidRPr="00A228D9">
              <w:rPr>
                <w:rFonts w:ascii="Arial" w:hAnsi="Arial" w:cs="Arial"/>
                <w:color w:val="0070C0"/>
                <w:sz w:val="20"/>
                <w:lang w:val="en-US"/>
              </w:rPr>
              <w:t>wget</w:t>
            </w:r>
            <w:proofErr w:type="spellEnd"/>
            <w:r w:rsidR="0031119D" w:rsidRPr="00A228D9">
              <w:rPr>
                <w:rFonts w:ascii="Arial" w:hAnsi="Arial" w:cs="Arial"/>
                <w:color w:val="0070C0"/>
                <w:sz w:val="20"/>
                <w:lang w:val="en-US"/>
              </w:rPr>
              <w:t>»</w:t>
            </w:r>
          </w:p>
          <w:p w14:paraId="5480A21C" w14:textId="72223E50" w:rsidR="0016494F" w:rsidRPr="00F10756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 w:rsidRPr="00F10756"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 w:rsidRPr="00F10756"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 w:rsidRPr="00F10756">
              <w:rPr>
                <w:rFonts w:ascii="Arial" w:hAnsi="Arial" w:cs="Arial"/>
                <w:color w:val="0070C0"/>
                <w:sz w:val="20"/>
              </w:rPr>
              <w:t>)</w:t>
            </w:r>
            <w:r w:rsidR="00A45DC7" w:rsidRPr="00F10756">
              <w:rPr>
                <w:rFonts w:ascii="Arial" w:hAnsi="Arial" w:cs="Arial"/>
                <w:color w:val="0070C0"/>
                <w:sz w:val="20"/>
              </w:rPr>
              <w:t>:</w:t>
            </w:r>
            <w:r w:rsidR="00157354" w:rsidRPr="00F10756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 w:rsidRPr="00F10756">
              <w:rPr>
                <w:rFonts w:ascii="Arial" w:hAnsi="Arial" w:cs="Arial"/>
                <w:color w:val="0070C0"/>
                <w:sz w:val="20"/>
              </w:rPr>
              <w:t>Max</w:t>
            </w:r>
            <w:r w:rsidR="0031119D">
              <w:rPr>
                <w:rFonts w:ascii="Arial" w:hAnsi="Arial" w:cs="Arial"/>
                <w:color w:val="0070C0"/>
                <w:sz w:val="20"/>
              </w:rPr>
              <w:t>. und</w:t>
            </w:r>
            <w:r w:rsidR="00F10756" w:rsidRPr="00F10756">
              <w:rPr>
                <w:rFonts w:ascii="Arial" w:hAnsi="Arial" w:cs="Arial"/>
                <w:color w:val="0070C0"/>
                <w:sz w:val="20"/>
              </w:rPr>
              <w:t xml:space="preserve"> Min</w:t>
            </w:r>
            <w:r w:rsidR="0031119D">
              <w:rPr>
                <w:rFonts w:ascii="Arial" w:hAnsi="Arial" w:cs="Arial"/>
                <w:color w:val="0070C0"/>
                <w:sz w:val="20"/>
              </w:rPr>
              <w:t>. Luftfeuchtigkeit des vergangenen Tages</w:t>
            </w:r>
          </w:p>
          <w:p w14:paraId="329E0B8B" w14:textId="782ABD4C" w:rsidR="00A45DC7" w:rsidRPr="0031119D" w:rsidRDefault="00484B3E" w:rsidP="0031119D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>
              <w:rPr>
                <w:rFonts w:ascii="Arial" w:hAnsi="Arial" w:cs="Arial"/>
                <w:color w:val="0070C0"/>
                <w:sz w:val="20"/>
              </w:rPr>
              <w:t xml:space="preserve">Als Mail und an </w:t>
            </w:r>
            <w:r w:rsidR="00E938E1">
              <w:rPr>
                <w:rFonts w:ascii="Arial" w:hAnsi="Arial" w:cs="Arial"/>
                <w:color w:val="0070C0"/>
                <w:sz w:val="20"/>
              </w:rPr>
              <w:t>Adresse</w:t>
            </w:r>
            <w:r w:rsidR="0031119D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E938E1" w:rsidRPr="0031119D">
              <w:rPr>
                <w:rFonts w:cs="Arial"/>
                <w:color w:val="0070C0"/>
                <w:sz w:val="20"/>
              </w:rPr>
              <w:t>silvan-leon.frutiger@gmx.net</w:t>
            </w:r>
          </w:p>
          <w:p w14:paraId="66102ED1" w14:textId="774FBC0C" w:rsidR="00872449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>
              <w:rPr>
                <w:rFonts w:ascii="Arial" w:hAnsi="Arial" w:cs="Arial"/>
                <w:color w:val="0070C0"/>
                <w:sz w:val="20"/>
              </w:rPr>
              <w:t>mit Passwort</w:t>
            </w:r>
          </w:p>
          <w:p w14:paraId="48EE0EF8" w14:textId="77777777" w:rsidR="00E938E1" w:rsidRPr="007272DC" w:rsidRDefault="00E938E1" w:rsidP="00E938E1">
            <w:pPr>
              <w:pStyle w:val="Listenabsatz"/>
              <w:spacing w:before="120" w:after="120"/>
              <w:ind w:left="644"/>
              <w:rPr>
                <w:rFonts w:ascii="Arial" w:hAnsi="Arial" w:cs="Arial"/>
                <w:color w:val="0070C0"/>
                <w:sz w:val="20"/>
              </w:rPr>
            </w:pP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77777777" w:rsidR="00157354" w:rsidRDefault="00157354" w:rsidP="00F2567E">
            <w:pPr>
              <w:rPr>
                <w:rFonts w:cs="Arial"/>
                <w:color w:val="0070C0"/>
                <w:sz w:val="20"/>
              </w:rPr>
            </w:pPr>
          </w:p>
          <w:p w14:paraId="5D6FBF45" w14:textId="16145EFC" w:rsidR="00157354" w:rsidRDefault="00000000" w:rsidP="00F2567E">
            <w:pPr>
              <w:rPr>
                <w:rFonts w:cs="Arial"/>
                <w:b/>
                <w:color w:val="0070C0"/>
                <w:sz w:val="20"/>
              </w:rPr>
            </w:pPr>
            <w:hyperlink r:id="rId7" w:history="1">
              <w:r w:rsidR="005233D9" w:rsidRPr="00A968EB">
                <w:rPr>
                  <w:rStyle w:val="Hyperlink"/>
                  <w:rFonts w:cs="Arial"/>
                  <w:b/>
                  <w:sz w:val="20"/>
                </w:rPr>
                <w:t>https://miro.com/welcomeonboard/V29OZDlsQ2I5YUZiU0Nwa0k0SDNaRXJTZThnUU1NeUpVSkpLdGdPM0JTbWpiaTN6MDJqaFRFa2FHZ2VnZ256NHwzNDU4NzY0NTE5Mzc5NjkzMTg1?share_link_id=909008915721</w:t>
              </w:r>
            </w:hyperlink>
          </w:p>
          <w:p w14:paraId="1B52CD18" w14:textId="23D26E96" w:rsidR="0016494F" w:rsidRPr="00A542EC" w:rsidRDefault="0016494F" w:rsidP="0044731D">
            <w:pPr>
              <w:rPr>
                <w:rFonts w:cs="Arial"/>
                <w:color w:val="0070C0"/>
                <w:sz w:val="20"/>
              </w:rPr>
            </w:pP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17651ACE" w:rsidR="00A47D35" w:rsidRDefault="00EB21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Luftfeuchtigkeit Max, Min wird angezeigt</w:t>
            </w:r>
          </w:p>
          <w:p w14:paraId="26789B4B" w14:textId="42139080" w:rsidR="00A542EC" w:rsidRPr="00EB21EC" w:rsidRDefault="005D2EA6" w:rsidP="00EB21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spellStart"/>
            <w:r>
              <w:rPr>
                <w:rFonts w:cs="Arial"/>
                <w:color w:val="0070C0"/>
                <w:sz w:val="20"/>
              </w:rPr>
              <w:t>Script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wird automatisch ausgeführt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0046DD1A" w:rsidR="00400556" w:rsidRDefault="005D2EA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Aktuelle Luftfeuchtigkeit</w:t>
            </w:r>
          </w:p>
          <w:p w14:paraId="63791912" w14:textId="02D5F9A1" w:rsidR="00400556" w:rsidRPr="00EB21EC" w:rsidRDefault="00EB21EC" w:rsidP="00EB21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Warnung, wenn ein Max, oder Min überschritten wird.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59DC09B9" w:rsidR="00B372A5" w:rsidRDefault="00A76009">
      <w:r>
        <w:t>Das Programm ist folgendermassen zu bedienen ...</w:t>
      </w:r>
      <w:r w:rsidR="009D41D5">
        <w:br/>
      </w:r>
      <w:r w:rsidR="009D41D5">
        <w:br/>
      </w:r>
      <w:r w:rsidR="00E864D5">
        <w:t xml:space="preserve">Bash höchste </w:t>
      </w:r>
      <w:proofErr w:type="spellStart"/>
      <w:r w:rsidR="00E864D5">
        <w:t>millisekunde</w:t>
      </w:r>
      <w:proofErr w:type="spellEnd"/>
      <w:r w:rsidR="00E864D5">
        <w:t xml:space="preserve"> ausgebe= aktuell.</w:t>
      </w:r>
    </w:p>
    <w:p w14:paraId="696DD439" w14:textId="08E82259" w:rsidR="00E864D5" w:rsidRPr="009D41D5" w:rsidRDefault="00E864D5">
      <w:r>
        <w:t>Stunde Millisekunden in stunden, Abstand = Meldung</w:t>
      </w:r>
    </w:p>
    <w:sectPr w:rsidR="00E864D5" w:rsidRPr="009D41D5" w:rsidSect="00B902AC">
      <w:headerReference w:type="default" r:id="rId8"/>
      <w:footerReference w:type="default" r:id="rId9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0A05" w14:textId="77777777" w:rsidR="00744881" w:rsidRDefault="00744881">
      <w:r>
        <w:separator/>
      </w:r>
    </w:p>
  </w:endnote>
  <w:endnote w:type="continuationSeparator" w:id="0">
    <w:p w14:paraId="786B0E4A" w14:textId="77777777" w:rsidR="00744881" w:rsidRDefault="0074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8DD92" w14:textId="77777777" w:rsidR="00744881" w:rsidRDefault="00744881">
      <w:r>
        <w:separator/>
      </w:r>
    </w:p>
  </w:footnote>
  <w:footnote w:type="continuationSeparator" w:id="0">
    <w:p w14:paraId="05AEA8B1" w14:textId="77777777" w:rsidR="00744881" w:rsidRDefault="00744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0075C2E7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CD4A3C">
      <w:rPr>
        <w:color w:val="0070C0"/>
      </w:rPr>
      <w:t xml:space="preserve"> Luftfeuchtigkeit </w:t>
    </w:r>
    <w:r w:rsidR="00CB58C9">
      <w:rPr>
        <w:color w:val="0070C0"/>
      </w:rPr>
      <w:t>Melder</w:t>
    </w:r>
  </w:p>
  <w:p w14:paraId="492439DC" w14:textId="5C8D6BA2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5308460">
    <w:abstractNumId w:val="8"/>
  </w:num>
  <w:num w:numId="2" w16cid:durableId="2051146349">
    <w:abstractNumId w:val="27"/>
  </w:num>
  <w:num w:numId="3" w16cid:durableId="720059869">
    <w:abstractNumId w:val="14"/>
  </w:num>
  <w:num w:numId="4" w16cid:durableId="748649344">
    <w:abstractNumId w:val="25"/>
  </w:num>
  <w:num w:numId="5" w16cid:durableId="1273627483">
    <w:abstractNumId w:val="25"/>
  </w:num>
  <w:num w:numId="6" w16cid:durableId="1534727913">
    <w:abstractNumId w:val="18"/>
  </w:num>
  <w:num w:numId="7" w16cid:durableId="481508502">
    <w:abstractNumId w:val="11"/>
  </w:num>
  <w:num w:numId="8" w16cid:durableId="166330457">
    <w:abstractNumId w:val="17"/>
  </w:num>
  <w:num w:numId="9" w16cid:durableId="593442787">
    <w:abstractNumId w:val="15"/>
  </w:num>
  <w:num w:numId="10" w16cid:durableId="371076397">
    <w:abstractNumId w:val="13"/>
  </w:num>
  <w:num w:numId="11" w16cid:durableId="171258566">
    <w:abstractNumId w:val="0"/>
  </w:num>
  <w:num w:numId="12" w16cid:durableId="193807119">
    <w:abstractNumId w:val="19"/>
  </w:num>
  <w:num w:numId="13" w16cid:durableId="1041902405">
    <w:abstractNumId w:val="12"/>
  </w:num>
  <w:num w:numId="14" w16cid:durableId="1586527836">
    <w:abstractNumId w:val="20"/>
  </w:num>
  <w:num w:numId="15" w16cid:durableId="478812885">
    <w:abstractNumId w:val="10"/>
  </w:num>
  <w:num w:numId="16" w16cid:durableId="382599987">
    <w:abstractNumId w:val="23"/>
  </w:num>
  <w:num w:numId="17" w16cid:durableId="1010840569">
    <w:abstractNumId w:val="5"/>
  </w:num>
  <w:num w:numId="18" w16cid:durableId="780344500">
    <w:abstractNumId w:val="3"/>
  </w:num>
  <w:num w:numId="19" w16cid:durableId="1296832683">
    <w:abstractNumId w:val="26"/>
  </w:num>
  <w:num w:numId="20" w16cid:durableId="945310195">
    <w:abstractNumId w:val="7"/>
  </w:num>
  <w:num w:numId="21" w16cid:durableId="1205100739">
    <w:abstractNumId w:val="9"/>
  </w:num>
  <w:num w:numId="22" w16cid:durableId="1495342933">
    <w:abstractNumId w:val="6"/>
  </w:num>
  <w:num w:numId="23" w16cid:durableId="777876009">
    <w:abstractNumId w:val="1"/>
  </w:num>
  <w:num w:numId="24" w16cid:durableId="1891457678">
    <w:abstractNumId w:val="4"/>
  </w:num>
  <w:num w:numId="25" w16cid:durableId="713119522">
    <w:abstractNumId w:val="21"/>
  </w:num>
  <w:num w:numId="26" w16cid:durableId="1597053079">
    <w:abstractNumId w:val="24"/>
  </w:num>
  <w:num w:numId="27" w16cid:durableId="37514748">
    <w:abstractNumId w:val="22"/>
  </w:num>
  <w:num w:numId="28" w16cid:durableId="1244872397">
    <w:abstractNumId w:val="2"/>
  </w:num>
  <w:num w:numId="29" w16cid:durableId="1115369702">
    <w:abstractNumId w:val="2"/>
  </w:num>
  <w:num w:numId="30" w16cid:durableId="2013945566">
    <w:abstractNumId w:val="2"/>
  </w:num>
  <w:num w:numId="31" w16cid:durableId="3227825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948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337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119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31D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08FF"/>
    <w:rsid w:val="00496436"/>
    <w:rsid w:val="004A0FBF"/>
    <w:rsid w:val="004A31E8"/>
    <w:rsid w:val="004B5C00"/>
    <w:rsid w:val="004C29FF"/>
    <w:rsid w:val="004D43BB"/>
    <w:rsid w:val="004E57A9"/>
    <w:rsid w:val="004E7FCE"/>
    <w:rsid w:val="0050297F"/>
    <w:rsid w:val="005233D9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2EA6"/>
    <w:rsid w:val="005D768A"/>
    <w:rsid w:val="005E7D8A"/>
    <w:rsid w:val="005F23B7"/>
    <w:rsid w:val="005F4C1D"/>
    <w:rsid w:val="005F74C6"/>
    <w:rsid w:val="0060423A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56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44881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2428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8D9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B746F"/>
    <w:rsid w:val="00AD3172"/>
    <w:rsid w:val="00AD42DA"/>
    <w:rsid w:val="00AE4C92"/>
    <w:rsid w:val="00AE758A"/>
    <w:rsid w:val="00AF2E40"/>
    <w:rsid w:val="00B02A53"/>
    <w:rsid w:val="00B16DA3"/>
    <w:rsid w:val="00B1798F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58C9"/>
    <w:rsid w:val="00CB64E6"/>
    <w:rsid w:val="00CD0832"/>
    <w:rsid w:val="00CD4305"/>
    <w:rsid w:val="00CD4A3C"/>
    <w:rsid w:val="00CE146C"/>
    <w:rsid w:val="00D009EE"/>
    <w:rsid w:val="00D05719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A11C7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6E70"/>
    <w:rsid w:val="00E6777A"/>
    <w:rsid w:val="00E72639"/>
    <w:rsid w:val="00E864D5"/>
    <w:rsid w:val="00E908FF"/>
    <w:rsid w:val="00E90F5C"/>
    <w:rsid w:val="00E938E1"/>
    <w:rsid w:val="00EB21E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756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2E9D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24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ro.com/welcomeonboard/V29OZDlsQ2I5YUZiU0Nwa0k0SDNaRXJTZThnUU1NeUpVSkpLdGdPM0JTbWpiaTN6MDJqaFRFa2FHZ2VnZ256NHwzNDU4NzY0NTE5Mzc5NjkzMTg1?share_link_id=9090089157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3</Pages>
  <Words>293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Silvan Frutiger</cp:lastModifiedBy>
  <cp:revision>13</cp:revision>
  <cp:lastPrinted>2009-09-07T09:22:00Z</cp:lastPrinted>
  <dcterms:created xsi:type="dcterms:W3CDTF">2022-07-07T07:13:00Z</dcterms:created>
  <dcterms:modified xsi:type="dcterms:W3CDTF">2022-07-11T11:54:00Z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