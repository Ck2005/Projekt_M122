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638B342A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  <w:r w:rsidR="00EC4FCA">
        <w:t xml:space="preserve"> Cyrill Kälin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4810F6D7" w:rsidR="00AB0981" w:rsidRPr="00A97A53" w:rsidRDefault="00836C5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BIN21C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0A21CD1" w:rsidR="00AB0981" w:rsidRPr="00A97A53" w:rsidRDefault="00EC4FC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Cyrill Kälin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26E5EC93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EC4FCA">
              <w:rPr>
                <w:color w:val="0070C0"/>
                <w:sz w:val="36"/>
              </w:rPr>
              <w:t>IoT-Daten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F16E92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2C676871" w14:textId="1607A734" w:rsidR="00EC4FCA" w:rsidRDefault="00484B3E" w:rsidP="00EC4FCA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 </w:t>
            </w:r>
            <w:r w:rsidR="008F00FD">
              <w:rPr>
                <w:rFonts w:cs="Arial"/>
                <w:color w:val="0070C0"/>
                <w:sz w:val="20"/>
              </w:rPr>
              <w:t xml:space="preserve">die Nutzer </w:t>
            </w:r>
            <w:r w:rsidR="00EC4FCA">
              <w:rPr>
                <w:rFonts w:cs="Arial"/>
                <w:color w:val="0070C0"/>
                <w:sz w:val="20"/>
              </w:rPr>
              <w:t>täglich informiert werden, was die Luftfeuchtigkeit, Temperatur, Helligkeit und Lautstärke es ist</w:t>
            </w:r>
          </w:p>
          <w:p w14:paraId="022880F2" w14:textId="515E5ECB" w:rsidR="0016494F" w:rsidRPr="00A072F1" w:rsidRDefault="00484B3E" w:rsidP="00EC4FCA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color w:val="0070C0"/>
                <w:sz w:val="20"/>
              </w:rPr>
              <w:t>:</w:t>
            </w:r>
            <w:r w:rsidR="009220E5">
              <w:rPr>
                <w:rFonts w:cs="Arial"/>
                <w:color w:val="0070C0"/>
                <w:sz w:val="20"/>
              </w:rPr>
              <w:t xml:space="preserve"> </w:t>
            </w:r>
          </w:p>
          <w:p w14:paraId="67F3BB19" w14:textId="103AD582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Der Kundenserver / -dienst ist ein </w:t>
            </w:r>
            <w:r w:rsidR="00EC4FCA">
              <w:rPr>
                <w:rFonts w:ascii="Arial" w:hAnsi="Arial" w:cs="Arial"/>
                <w:color w:val="0070C0"/>
                <w:sz w:val="20"/>
              </w:rPr>
              <w:t>informationsdienst</w:t>
            </w:r>
          </w:p>
          <w:p w14:paraId="41630074" w14:textId="35D75557" w:rsidR="00EC4FCA" w:rsidRDefault="00A47D35" w:rsidP="00EC4FCA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EC4FCA">
              <w:rPr>
                <w:rFonts w:ascii="Arial" w:hAnsi="Arial" w:cs="Arial"/>
                <w:color w:val="0070C0"/>
                <w:sz w:val="20"/>
              </w:rPr>
              <w:t>die IoT Daten</w:t>
            </w:r>
          </w:p>
          <w:p w14:paraId="0D8EF8A8" w14:textId="3F447C58" w:rsidR="0016494F" w:rsidRPr="00EC4FCA" w:rsidRDefault="00A47D35" w:rsidP="00EC4FCA">
            <w:pPr>
              <w:rPr>
                <w:rFonts w:cs="Arial"/>
                <w:b/>
                <w:color w:val="0070C0"/>
                <w:sz w:val="20"/>
              </w:rPr>
            </w:pPr>
            <w:r w:rsidRPr="00EC4FCA"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EC4FCA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9E958DA" w14:textId="40E11960" w:rsidR="00EC4FCA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Konfiguration (.cfg):  </w:t>
            </w:r>
          </w:p>
          <w:p w14:paraId="08028DF9" w14:textId="77777777" w:rsidR="00EC4FCA" w:rsidRPr="00F10756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r w:rsidRPr="00F10756">
              <w:rPr>
                <w:rFonts w:ascii="Arial" w:hAnsi="Arial" w:cs="Arial"/>
                <w:color w:val="0070C0"/>
                <w:sz w:val="20"/>
                <w:lang w:val="de-CH"/>
              </w:rPr>
              <w:t>Get-Prozedur (.raw): Mit FTP von IoT S</w:t>
            </w:r>
            <w:r>
              <w:rPr>
                <w:rFonts w:ascii="Arial" w:hAnsi="Arial" w:cs="Arial"/>
                <w:color w:val="0070C0"/>
                <w:sz w:val="20"/>
                <w:lang w:val="de-CH"/>
              </w:rPr>
              <w:t>erver</w:t>
            </w:r>
          </w:p>
          <w:p w14:paraId="650D36C9" w14:textId="2EF3C60D" w:rsidR="00EC4FCA" w:rsidRPr="00F10756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00F10756">
              <w:rPr>
                <w:rFonts w:ascii="Arial" w:hAnsi="Arial" w:cs="Arial"/>
                <w:color w:val="0070C0"/>
                <w:sz w:val="20"/>
              </w:rPr>
              <w:t xml:space="preserve">Verarbeitung (process): </w:t>
            </w:r>
            <w:r>
              <w:rPr>
                <w:rFonts w:ascii="Arial" w:hAnsi="Arial" w:cs="Arial"/>
                <w:color w:val="0070C0"/>
                <w:sz w:val="20"/>
              </w:rPr>
              <w:t>Die neusten Daten von den IoT Daten.</w:t>
            </w:r>
          </w:p>
          <w:p w14:paraId="46FBB91A" w14:textId="77777777" w:rsidR="00EC4FCA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Weiterreichung (.fmt): Als Mail und an Adresse </w:t>
            </w:r>
            <w:hyperlink r:id="rId7" w:history="1">
              <w:r w:rsidRPr="00086372">
                <w:rPr>
                  <w:rStyle w:val="Hyperlink"/>
                  <w:rFonts w:ascii="Arial" w:hAnsi="Arial" w:cs="Arial"/>
                  <w:sz w:val="20"/>
                </w:rPr>
                <w:t>cyrill@kaelin.org</w:t>
              </w:r>
            </w:hyperlink>
            <w:r>
              <w:rPr>
                <w:rFonts w:ascii="Arial" w:hAnsi="Arial" w:cs="Arial"/>
                <w:color w:val="0070C0"/>
                <w:sz w:val="20"/>
              </w:rPr>
              <w:t xml:space="preserve">, </w:t>
            </w:r>
          </w:p>
          <w:p w14:paraId="059573A5" w14:textId="77777777" w:rsidR="00EC4FCA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Sicherheitsaspekte: mit Passwort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63028148" w14:textId="6D86CC8C" w:rsidR="00F16E92" w:rsidRDefault="00000000" w:rsidP="00157354">
            <w:pPr>
              <w:ind w:left="360"/>
            </w:pPr>
            <w:hyperlink r:id="rId8" w:history="1">
              <w:r w:rsidR="00F16E92" w:rsidRPr="00254F28">
                <w:rPr>
                  <w:rStyle w:val="Hyperlink"/>
                </w:rPr>
                <w:t>https://miro.com/app/board/uXjVOoDwCkA=/</w:t>
              </w:r>
            </w:hyperlink>
          </w:p>
          <w:p w14:paraId="7D2E40A1" w14:textId="0F664F72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157354">
              <w:rPr>
                <w:rFonts w:cs="Arial"/>
                <w:b/>
                <w:sz w:val="16"/>
                <w:szCs w:val="16"/>
              </w:rPr>
              <w:t>Copy board and edit.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2E0262B1" w:rsidR="00A47D35" w:rsidRDefault="003B154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Sendet ein E-Mail</w:t>
            </w:r>
          </w:p>
          <w:p w14:paraId="7811DA65" w14:textId="1FECE783" w:rsidR="00A47D35" w:rsidRDefault="003B154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Im E-Mail sind Luftfeuchtigkeit, Temperatur, Helligkeit und Lautstärke</w:t>
            </w:r>
          </w:p>
          <w:p w14:paraId="26789B4B" w14:textId="036CFE26" w:rsidR="00A542EC" w:rsidRPr="00A542EC" w:rsidRDefault="009D0AE0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Sendet diese Täglich um 20:00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234A52A5" w:rsidR="00400556" w:rsidRDefault="009D0AE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FTP-verbindung steht</w:t>
            </w:r>
          </w:p>
          <w:p w14:paraId="63791912" w14:textId="6D7867BA" w:rsidR="00400556" w:rsidRPr="00A52E20" w:rsidRDefault="009D0AE0" w:rsidP="00A52E20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Gibt Datum und Zeit im E-Mail an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67C95705" w14:textId="15690AC8" w:rsidR="0023569A" w:rsidRPr="00B372A5" w:rsidRDefault="00DC707E" w:rsidP="00B372A5">
      <w:pPr>
        <w:pStyle w:val="Textkrper"/>
      </w:pPr>
      <w:r>
        <w:t>Das Programm ist folgendermassen zu bedienen man muss das Skript einfügen, wie auch die Zusatz Datei mit den Aliasen. Zudem muss man die Vorbereitung durchgearbeitet haben(Github) und mit chmod +x Dateipfad macht man die Datei ausführbar. Danach muss man in den Ordner und dann die Datei mit ./Dateiname ausführen.</w:t>
      </w:r>
      <w:r>
        <w:br/>
      </w: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2936BF5" w:rsidR="00CE146C" w:rsidRDefault="008D2ACB" w:rsidP="00CE146C">
      <w:r>
        <w:t>Das Programm ist folgendermassen zu bedienen man muss das Skript einfügen, wie auch die Zusatz Datei mit den Aliasen. Zudem muss man die Vorbereitung durchgearbeitet haben</w:t>
      </w:r>
      <w:r>
        <w:t>(Github)</w:t>
      </w:r>
      <w:r>
        <w:t xml:space="preserve"> und mit chmod +x Dateipfad macht man die Datei ausführbar. Danach muss man in den Ordner und dann die Datei mit ./Dateiname ausführen.</w:t>
      </w:r>
      <w:r w:rsidR="00CE146C">
        <w:br/>
      </w:r>
      <w:r w:rsidR="00CE146C"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43AE6BC4" w:rsidR="00B372A5" w:rsidRPr="009D41D5" w:rsidRDefault="00DC707E">
      <w:r>
        <w:t>Das Programm ist folgendermassen zu bedienen man muss das Skript einfügen, wie auch die Zusatz Datei mit den Aliasen. Zudem muss man die Vorbereitung durchgearbeitet haben(Github) und mit chmod +x Dateipfad macht man die Datei ausführbar. Danach muss man in den Ordner und dann die Datei mit ./Dateiname ausführen.</w:t>
      </w:r>
      <w:r>
        <w:br/>
      </w:r>
      <w:r w:rsidR="009D41D5">
        <w:br/>
      </w:r>
      <w:r w:rsidR="009D41D5">
        <w:br/>
      </w:r>
    </w:p>
    <w:sectPr w:rsidR="00B372A5" w:rsidRPr="009D41D5" w:rsidSect="00B902AC">
      <w:headerReference w:type="default" r:id="rId9"/>
      <w:footerReference w:type="default" r:id="rId1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D84CA" w14:textId="77777777" w:rsidR="00252CE1" w:rsidRDefault="00252CE1">
      <w:r>
        <w:separator/>
      </w:r>
    </w:p>
  </w:endnote>
  <w:endnote w:type="continuationSeparator" w:id="0">
    <w:p w14:paraId="19AE15EF" w14:textId="77777777" w:rsidR="00252CE1" w:rsidRDefault="0025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9C0E" w14:textId="77777777" w:rsidR="00252CE1" w:rsidRDefault="00252CE1">
      <w:r>
        <w:separator/>
      </w:r>
    </w:p>
  </w:footnote>
  <w:footnote w:type="continuationSeparator" w:id="0">
    <w:p w14:paraId="2DB60EC4" w14:textId="77777777" w:rsidR="00252CE1" w:rsidRDefault="00252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77FA31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EC4FCA">
      <w:rPr>
        <w:color w:val="0070C0"/>
      </w:rPr>
      <w:t>431</w:t>
    </w:r>
  </w:p>
  <w:p w14:paraId="492439DC" w14:textId="72B5F88C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EC4FCA">
      <w:rPr>
        <w:sz w:val="28"/>
        <w:szCs w:val="28"/>
      </w:rPr>
      <w:t>IoT Daten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52CE1"/>
    <w:rsid w:val="00256CA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04325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1544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33E3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36C5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2ACB"/>
    <w:rsid w:val="008D5998"/>
    <w:rsid w:val="008D5E55"/>
    <w:rsid w:val="008E5A27"/>
    <w:rsid w:val="008F00FD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0AE0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2E20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6355D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46873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707E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C4FCA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16E92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16E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oDwCkA=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rill@kaeli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377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Kälin Cyrill</cp:lastModifiedBy>
  <cp:revision>182</cp:revision>
  <cp:lastPrinted>2009-09-07T09:22:00Z</cp:lastPrinted>
  <dcterms:created xsi:type="dcterms:W3CDTF">2013-05-16T18:59:00Z</dcterms:created>
  <dcterms:modified xsi:type="dcterms:W3CDTF">2022-07-11T12:17:00Z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